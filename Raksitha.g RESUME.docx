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7C6027" w14:textId="77777777" w:rsidTr="001B2ABD">
        <w:tc>
          <w:tcPr>
            <w:tcW w:w="3600" w:type="dxa"/>
          </w:tcPr>
          <w:p w14:paraId="617E07CC" w14:textId="77777777" w:rsidR="00DA6CC1" w:rsidRDefault="00DA6CC1" w:rsidP="003818C7">
            <w:pPr>
              <w:rPr>
                <w:noProof/>
              </w:rPr>
            </w:pPr>
          </w:p>
          <w:p w14:paraId="3C6D74A6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5B92BEA9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205EBF23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55DC2A28" w14:textId="27A92E37" w:rsidR="004D3011" w:rsidRPr="00BC2D1C" w:rsidRDefault="00DA6CC1" w:rsidP="003818C7">
            <w:pPr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D70EC2B" wp14:editId="746102FE">
                  <wp:extent cx="2076650" cy="36774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68" cy="3681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C84A55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63D84C0F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7BEAC99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44A681" w14:textId="77777777" w:rsidR="00036450" w:rsidRDefault="003818C7" w:rsidP="00036450">
            <w:r>
              <w:t xml:space="preserve">2018 _ 2021                    Government Girls </w:t>
            </w:r>
            <w:proofErr w:type="spellStart"/>
            <w:r>
              <w:t>Higer</w:t>
            </w:r>
            <w:proofErr w:type="spellEnd"/>
            <w:r>
              <w:t xml:space="preserve"> Secondary school</w:t>
            </w:r>
          </w:p>
          <w:p w14:paraId="59B49E6B" w14:textId="77777777"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14:paraId="012E5CF2" w14:textId="77777777" w:rsidR="00517AB1" w:rsidRDefault="00517AB1" w:rsidP="00036450">
            <w:pPr>
              <w:pStyle w:val="Heading2"/>
            </w:pPr>
          </w:p>
          <w:p w14:paraId="6AB05CDE" w14:textId="77777777" w:rsidR="00036450" w:rsidRDefault="003818C7" w:rsidP="00036450">
            <w:pPr>
              <w:pStyle w:val="Heading2"/>
            </w:pPr>
            <w:r>
              <w:t>skills</w:t>
            </w:r>
          </w:p>
          <w:p w14:paraId="0AE7B042" w14:textId="77777777" w:rsidR="00036450" w:rsidRDefault="003818C7" w:rsidP="00B359E4">
            <w:pPr>
              <w:pStyle w:val="Heading4"/>
            </w:pPr>
            <w:r>
              <w:t>*JAVASCRIPT ___ medium</w:t>
            </w:r>
          </w:p>
          <w:p w14:paraId="7561795D" w14:textId="77777777" w:rsidR="003818C7" w:rsidRDefault="003818C7" w:rsidP="003818C7">
            <w:r>
              <w:t xml:space="preserve">*CSS _____ very well </w:t>
            </w:r>
          </w:p>
          <w:p w14:paraId="3779D720" w14:textId="77777777" w:rsidR="003818C7" w:rsidRPr="003818C7" w:rsidRDefault="003818C7" w:rsidP="003818C7">
            <w:r>
              <w:t>* HTML</w:t>
            </w:r>
            <w:r w:rsidR="00517AB1">
              <w:t xml:space="preserve"> _____ very well</w:t>
            </w:r>
          </w:p>
          <w:p w14:paraId="583EC7A8" w14:textId="77777777" w:rsidR="00036450" w:rsidRPr="00036450" w:rsidRDefault="00036450" w:rsidP="00B359E4">
            <w:pPr>
              <w:pStyle w:val="Date"/>
            </w:pPr>
          </w:p>
          <w:p w14:paraId="7B7E5A7C" w14:textId="77777777" w:rsidR="00036450" w:rsidRDefault="00036450" w:rsidP="00036450">
            <w:r w:rsidRPr="00036450">
              <w:t xml:space="preserve"> </w:t>
            </w:r>
          </w:p>
          <w:p w14:paraId="39623AD0" w14:textId="77777777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4562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4e67c8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3AC7D2F6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DA6CC1">
        <w:rPr>
          <w:sz w:val="24"/>
          <w:szCs w:val="24"/>
        </w:rPr>
        <w:t>RAKSHITHA.G</w:t>
      </w:r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2E03F1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4FE2318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3393A4E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109FC" wp14:editId="630AE869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4AA9A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4e67c8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422ABC23" w14:textId="171AE189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DA6CC1">
        <w:rPr>
          <w:sz w:val="24"/>
          <w:szCs w:val="24"/>
        </w:rPr>
        <w:t>Selvapuram</w:t>
      </w:r>
      <w:proofErr w:type="spellEnd"/>
      <w:r w:rsidR="00DA6CC1">
        <w:rPr>
          <w:sz w:val="24"/>
          <w:szCs w:val="24"/>
        </w:rPr>
        <w:t xml:space="preserve"> </w:t>
      </w:r>
      <w:proofErr w:type="spellStart"/>
      <w:r w:rsidR="00DA6CC1">
        <w:rPr>
          <w:sz w:val="24"/>
          <w:szCs w:val="24"/>
        </w:rPr>
        <w:t>perur</w:t>
      </w:r>
      <w:proofErr w:type="spellEnd"/>
      <w:r w:rsidR="00BC2D1C">
        <w:rPr>
          <w:sz w:val="24"/>
          <w:szCs w:val="24"/>
        </w:rPr>
        <w:t xml:space="preserve"> </w:t>
      </w:r>
      <w:r>
        <w:rPr>
          <w:sz w:val="24"/>
          <w:szCs w:val="24"/>
        </w:rPr>
        <w:t>Coimbatore _ 641007</w:t>
      </w:r>
    </w:p>
    <w:p w14:paraId="7C8072B6" w14:textId="7FB96301" w:rsidR="00517AB1" w:rsidRDefault="00DA6CC1" w:rsidP="003818C7">
      <w:pPr>
        <w:tabs>
          <w:tab w:val="left" w:pos="990"/>
        </w:tabs>
        <w:rPr>
          <w:sz w:val="24"/>
          <w:szCs w:val="24"/>
        </w:rPr>
      </w:pPr>
      <w:hyperlink r:id="rId11" w:history="1">
        <w:r w:rsidRPr="00F84463">
          <w:rPr>
            <w:rStyle w:val="Hyperlink"/>
            <w:sz w:val="24"/>
            <w:szCs w:val="24"/>
          </w:rPr>
          <w:t>*rakshu586@gmail.com</w:t>
        </w:r>
      </w:hyperlink>
    </w:p>
    <w:p w14:paraId="66BDB4D0" w14:textId="10959059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BC2D1C">
        <w:rPr>
          <w:sz w:val="24"/>
          <w:szCs w:val="24"/>
        </w:rPr>
        <w:t>9790123456</w:t>
      </w:r>
      <w:r>
        <w:rPr>
          <w:sz w:val="24"/>
          <w:szCs w:val="24"/>
        </w:rPr>
        <w:t xml:space="preserve"> </w:t>
      </w:r>
    </w:p>
    <w:sectPr w:rsidR="00517AB1" w:rsidRPr="00517AB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8D1AA" w14:textId="77777777" w:rsidR="00E94CDB" w:rsidRDefault="00E94CDB" w:rsidP="000C45FF">
      <w:r>
        <w:separator/>
      </w:r>
    </w:p>
  </w:endnote>
  <w:endnote w:type="continuationSeparator" w:id="0">
    <w:p w14:paraId="19BBC841" w14:textId="77777777" w:rsidR="00E94CDB" w:rsidRDefault="00E94C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F5D58" w14:textId="77777777" w:rsidR="00E94CDB" w:rsidRDefault="00E94CDB" w:rsidP="000C45FF">
      <w:r>
        <w:separator/>
      </w:r>
    </w:p>
  </w:footnote>
  <w:footnote w:type="continuationSeparator" w:id="0">
    <w:p w14:paraId="435336A8" w14:textId="77777777" w:rsidR="00E94CDB" w:rsidRDefault="00E94C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6CC1"/>
    <w:rsid w:val="00DD172A"/>
    <w:rsid w:val="00E25A26"/>
    <w:rsid w:val="00E4381A"/>
    <w:rsid w:val="00E55D74"/>
    <w:rsid w:val="00E94CDB"/>
    <w:rsid w:val="00F60274"/>
    <w:rsid w:val="00F77FB9"/>
    <w:rsid w:val="00FB068F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E67C8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1479E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1B1EA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31479E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*rakshu586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4021F7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4021F7"/>
    <w:rsid w:val="00446DDF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436D43B-10FB-448D-B915-CA960F5E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2023-10-26T15:43:00Z</dcterms:created>
  <dcterms:modified xsi:type="dcterms:W3CDTF">2023-10-26T15:43:00Z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